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4FE99" w14:textId="77777777" w:rsidR="00DB3D60" w:rsidRDefault="00AB74D4" w:rsidP="003551AD">
      <w:r>
        <w:t xml:space="preserve"> </w:t>
      </w:r>
      <w:r w:rsidR="00E04C67">
        <w:t xml:space="preserve"> </w:t>
      </w:r>
      <w:r w:rsidR="00BC6208">
        <w:t xml:space="preserve"> </w:t>
      </w:r>
      <w:r w:rsidR="00946D50">
        <w:t xml:space="preserve"> </w:t>
      </w:r>
      <w:r w:rsidR="008F534D">
        <w:t xml:space="preserve"> </w:t>
      </w:r>
      <w:r w:rsidR="000A103A">
        <w:rPr>
          <w:noProof/>
          <w:lang w:val="pt-BR"/>
        </w:rPr>
        <w:drawing>
          <wp:inline distT="0" distB="0" distL="0" distR="0" wp14:anchorId="0654BC65" wp14:editId="7BCC29E2">
            <wp:extent cx="457200" cy="64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8022F" w14:textId="77777777" w:rsidR="00DB3D60" w:rsidRDefault="00F808A0" w:rsidP="003551AD">
      <w:r>
        <w:t>UNIVERSIDADE FEDERAL DO CEARÁ</w:t>
      </w:r>
      <w:r w:rsidR="00C15D01">
        <w:t xml:space="preserve">/ </w:t>
      </w:r>
      <w:r>
        <w:t>CAMPUS SOBRAL</w:t>
      </w:r>
    </w:p>
    <w:p w14:paraId="64C88D4E" w14:textId="77777777" w:rsidR="00DB3D60" w:rsidRDefault="00C44F24" w:rsidP="003551AD">
      <w:pPr>
        <w:rPr>
          <w:lang w:val="pt-BR"/>
        </w:rPr>
      </w:pPr>
      <w:r>
        <w:t xml:space="preserve">CURSOS: </w:t>
      </w:r>
      <w:r w:rsidR="00F808A0">
        <w:t xml:space="preserve"> </w:t>
      </w:r>
      <w:r>
        <w:t>ENGENHARIA DA COMPUTAÇÃO E ENGENHARIA EL</w:t>
      </w:r>
      <w:r>
        <w:rPr>
          <w:lang w:val="pt-BR"/>
        </w:rPr>
        <w:t>ÉTRICA</w:t>
      </w:r>
    </w:p>
    <w:p w14:paraId="7CE1C711" w14:textId="77777777" w:rsidR="00C15D01" w:rsidRPr="00C44F24" w:rsidRDefault="00C15D01" w:rsidP="003551AD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137"/>
        <w:gridCol w:w="107"/>
        <w:gridCol w:w="1305"/>
        <w:gridCol w:w="1322"/>
        <w:gridCol w:w="2841"/>
      </w:tblGrid>
      <w:tr w:rsidR="00DB3D60" w14:paraId="04F032F8" w14:textId="77777777" w:rsidTr="00216515">
        <w:tc>
          <w:tcPr>
            <w:tcW w:w="1728" w:type="dxa"/>
          </w:tcPr>
          <w:p w14:paraId="7C9EE04B" w14:textId="77777777" w:rsidR="00DB3D60" w:rsidRDefault="00F808A0" w:rsidP="003551AD">
            <w:r>
              <w:t>DISCIPLINA</w:t>
            </w:r>
          </w:p>
        </w:tc>
        <w:tc>
          <w:tcPr>
            <w:tcW w:w="1244" w:type="dxa"/>
            <w:gridSpan w:val="2"/>
          </w:tcPr>
          <w:p w14:paraId="760F86AB" w14:textId="77777777" w:rsidR="00DB3D60" w:rsidRDefault="00F808A0" w:rsidP="003551AD">
            <w:r>
              <w:t>CRÉDITOS TEÓRICOS</w:t>
            </w:r>
          </w:p>
        </w:tc>
        <w:tc>
          <w:tcPr>
            <w:tcW w:w="1305" w:type="dxa"/>
          </w:tcPr>
          <w:p w14:paraId="4CAE3DD7" w14:textId="77777777" w:rsidR="00DB3D60" w:rsidRDefault="00F808A0" w:rsidP="003551AD">
            <w:r>
              <w:t>CRÉDITOS PRÁTICOS</w:t>
            </w:r>
          </w:p>
        </w:tc>
        <w:tc>
          <w:tcPr>
            <w:tcW w:w="4163" w:type="dxa"/>
            <w:gridSpan w:val="2"/>
          </w:tcPr>
          <w:p w14:paraId="5387345A" w14:textId="77777777" w:rsidR="00DB3D60" w:rsidRDefault="00F808A0" w:rsidP="003551AD">
            <w:r>
              <w:t>ANO/SEMESTRE</w:t>
            </w:r>
          </w:p>
        </w:tc>
      </w:tr>
      <w:tr w:rsidR="00DB3D60" w14:paraId="1516236A" w14:textId="77777777" w:rsidTr="00216515">
        <w:tc>
          <w:tcPr>
            <w:tcW w:w="1728" w:type="dxa"/>
          </w:tcPr>
          <w:p w14:paraId="0DE01882" w14:textId="77777777" w:rsidR="00DB3D60" w:rsidRDefault="00C44F24" w:rsidP="003551AD">
            <w:r>
              <w:t>Ci</w:t>
            </w:r>
            <w:proofErr w:type="spellStart"/>
            <w:r>
              <w:rPr>
                <w:lang w:val="pt-BR"/>
              </w:rPr>
              <w:t>ência</w:t>
            </w:r>
            <w:proofErr w:type="spellEnd"/>
            <w:r>
              <w:rPr>
                <w:lang w:val="pt-BR"/>
              </w:rPr>
              <w:t>, Tecnologia e Sociedade</w:t>
            </w:r>
            <w:r w:rsidR="00F808A0">
              <w:t xml:space="preserve"> </w:t>
            </w:r>
          </w:p>
        </w:tc>
        <w:tc>
          <w:tcPr>
            <w:tcW w:w="1244" w:type="dxa"/>
            <w:gridSpan w:val="2"/>
          </w:tcPr>
          <w:p w14:paraId="6918E07B" w14:textId="77777777" w:rsidR="00DB3D60" w:rsidRDefault="00F808A0" w:rsidP="003551AD">
            <w:r>
              <w:t>0</w:t>
            </w:r>
            <w:r w:rsidR="00C44F24">
              <w:t>2</w:t>
            </w:r>
          </w:p>
        </w:tc>
        <w:tc>
          <w:tcPr>
            <w:tcW w:w="1305" w:type="dxa"/>
          </w:tcPr>
          <w:p w14:paraId="7A68C3CB" w14:textId="77777777" w:rsidR="00DB3D60" w:rsidRDefault="00C44F24" w:rsidP="003551AD">
            <w:r>
              <w:t>-</w:t>
            </w:r>
          </w:p>
        </w:tc>
        <w:tc>
          <w:tcPr>
            <w:tcW w:w="4163" w:type="dxa"/>
            <w:gridSpan w:val="2"/>
          </w:tcPr>
          <w:p w14:paraId="202C3F47" w14:textId="527F307B" w:rsidR="00012BFF" w:rsidRDefault="00EF678A" w:rsidP="003551AD">
            <w:r>
              <w:t>201</w:t>
            </w:r>
            <w:r w:rsidR="00A6401F">
              <w:t>9</w:t>
            </w:r>
            <w:r>
              <w:t>.</w:t>
            </w:r>
            <w:r w:rsidR="00D71AE0">
              <w:t>2</w:t>
            </w:r>
          </w:p>
          <w:p w14:paraId="5C845C6F" w14:textId="77777777" w:rsidR="00541796" w:rsidRDefault="00012BFF" w:rsidP="00541796">
            <w:pPr>
              <w:rPr>
                <w:b/>
              </w:rPr>
            </w:pPr>
            <w:r w:rsidRPr="00012BFF">
              <w:rPr>
                <w:b/>
              </w:rPr>
              <w:t>Horário</w:t>
            </w:r>
            <w:r w:rsidR="00541796">
              <w:rPr>
                <w:b/>
              </w:rPr>
              <w:t xml:space="preserve">s: </w:t>
            </w:r>
          </w:p>
          <w:p w14:paraId="5CDAFFC4" w14:textId="6C296070" w:rsidR="00012BFF" w:rsidRDefault="00541796" w:rsidP="00541796">
            <w:pPr>
              <w:rPr>
                <w:b/>
              </w:rPr>
            </w:pPr>
            <w:r>
              <w:rPr>
                <w:b/>
              </w:rPr>
              <w:t>Turma 1</w:t>
            </w:r>
            <w:r w:rsidR="009A6A74">
              <w:rPr>
                <w:b/>
              </w:rPr>
              <w:t xml:space="preserve">: Sexta de </w:t>
            </w:r>
            <w:r w:rsidR="00D71AE0">
              <w:rPr>
                <w:b/>
              </w:rPr>
              <w:t>8:00</w:t>
            </w:r>
            <w:r w:rsidR="009A6A74">
              <w:rPr>
                <w:b/>
              </w:rPr>
              <w:t xml:space="preserve"> às 1</w:t>
            </w:r>
            <w:r w:rsidR="00D71AE0">
              <w:rPr>
                <w:b/>
              </w:rPr>
              <w:t>0</w:t>
            </w:r>
            <w:r>
              <w:rPr>
                <w:b/>
              </w:rPr>
              <w:t>:</w:t>
            </w:r>
            <w:r w:rsidR="00D71AE0">
              <w:rPr>
                <w:b/>
              </w:rPr>
              <w:t>0</w:t>
            </w:r>
            <w:r>
              <w:rPr>
                <w:b/>
              </w:rPr>
              <w:t>0;</w:t>
            </w:r>
          </w:p>
          <w:p w14:paraId="5892DC31" w14:textId="073B66B6" w:rsidR="00541796" w:rsidRPr="00012BFF" w:rsidRDefault="00541796" w:rsidP="00216515">
            <w:pPr>
              <w:rPr>
                <w:b/>
              </w:rPr>
            </w:pPr>
            <w:r>
              <w:rPr>
                <w:b/>
              </w:rPr>
              <w:t xml:space="preserve">Turma 2: </w:t>
            </w:r>
            <w:r w:rsidR="009A6A74">
              <w:rPr>
                <w:b/>
              </w:rPr>
              <w:t>Sexta de 1</w:t>
            </w:r>
            <w:r w:rsidR="00D71AE0">
              <w:rPr>
                <w:b/>
              </w:rPr>
              <w:t>0</w:t>
            </w:r>
            <w:r w:rsidR="009A6A74">
              <w:rPr>
                <w:b/>
              </w:rPr>
              <w:t>:</w:t>
            </w:r>
            <w:r w:rsidR="00D71AE0">
              <w:rPr>
                <w:b/>
              </w:rPr>
              <w:t>0</w:t>
            </w:r>
            <w:r w:rsidR="009A6A74">
              <w:rPr>
                <w:b/>
              </w:rPr>
              <w:t>0 às 1</w:t>
            </w:r>
            <w:r w:rsidR="00D71AE0">
              <w:rPr>
                <w:b/>
              </w:rPr>
              <w:t>2</w:t>
            </w:r>
            <w:r>
              <w:rPr>
                <w:b/>
              </w:rPr>
              <w:t>:</w:t>
            </w:r>
            <w:r w:rsidR="00D71AE0">
              <w:rPr>
                <w:b/>
              </w:rPr>
              <w:t>0</w:t>
            </w:r>
            <w:r>
              <w:rPr>
                <w:b/>
              </w:rPr>
              <w:t>0.</w:t>
            </w:r>
          </w:p>
        </w:tc>
      </w:tr>
      <w:tr w:rsidR="00DB3D60" w14:paraId="22304501" w14:textId="77777777">
        <w:tc>
          <w:tcPr>
            <w:tcW w:w="2865" w:type="dxa"/>
            <w:gridSpan w:val="2"/>
          </w:tcPr>
          <w:p w14:paraId="0D59444C" w14:textId="77777777" w:rsidR="00DB3D60" w:rsidRDefault="00F808A0" w:rsidP="003551AD">
            <w:r>
              <w:t>PROFESSORA</w:t>
            </w:r>
          </w:p>
        </w:tc>
        <w:tc>
          <w:tcPr>
            <w:tcW w:w="2734" w:type="dxa"/>
            <w:gridSpan w:val="3"/>
          </w:tcPr>
          <w:p w14:paraId="349DC039" w14:textId="77777777" w:rsidR="00DB3D60" w:rsidRDefault="00F808A0" w:rsidP="003551AD">
            <w:r>
              <w:t>TITULAÇÃO</w:t>
            </w:r>
          </w:p>
        </w:tc>
        <w:tc>
          <w:tcPr>
            <w:tcW w:w="2841" w:type="dxa"/>
          </w:tcPr>
          <w:p w14:paraId="22E40F6B" w14:textId="77777777" w:rsidR="00DB3D60" w:rsidRDefault="00F808A0" w:rsidP="003551AD">
            <w:r>
              <w:t>REGIME DE TRABALHO</w:t>
            </w:r>
          </w:p>
        </w:tc>
      </w:tr>
      <w:tr w:rsidR="00DB3D60" w14:paraId="53772087" w14:textId="77777777">
        <w:tc>
          <w:tcPr>
            <w:tcW w:w="2865" w:type="dxa"/>
            <w:gridSpan w:val="2"/>
          </w:tcPr>
          <w:p w14:paraId="4E82F927" w14:textId="77777777" w:rsidR="00DB3D60" w:rsidRDefault="00F808A0" w:rsidP="003551AD">
            <w:r>
              <w:t>Rita Helena S.Ferreira Gomes</w:t>
            </w:r>
          </w:p>
        </w:tc>
        <w:tc>
          <w:tcPr>
            <w:tcW w:w="2734" w:type="dxa"/>
            <w:gridSpan w:val="3"/>
          </w:tcPr>
          <w:p w14:paraId="69ACAE5C" w14:textId="3241B172" w:rsidR="00A6401F" w:rsidRDefault="009D09E1" w:rsidP="003551AD">
            <w:r>
              <w:t>Doutorado</w:t>
            </w:r>
          </w:p>
        </w:tc>
        <w:tc>
          <w:tcPr>
            <w:tcW w:w="2841" w:type="dxa"/>
          </w:tcPr>
          <w:p w14:paraId="541C0EF8" w14:textId="77777777" w:rsidR="00A6401F" w:rsidRDefault="00A6401F" w:rsidP="003551AD">
            <w:r>
              <w:t>40hs/DE</w:t>
            </w:r>
          </w:p>
        </w:tc>
      </w:tr>
      <w:tr w:rsidR="00DB3D60" w14:paraId="3902C2E8" w14:textId="77777777">
        <w:tc>
          <w:tcPr>
            <w:tcW w:w="8440" w:type="dxa"/>
            <w:gridSpan w:val="6"/>
          </w:tcPr>
          <w:p w14:paraId="1C27AC1E" w14:textId="77777777" w:rsidR="00DB3D60" w:rsidRDefault="00F808A0" w:rsidP="003551AD">
            <w:r>
              <w:t>EMENTA</w:t>
            </w:r>
          </w:p>
        </w:tc>
      </w:tr>
      <w:tr w:rsidR="00DB3D60" w14:paraId="14A9AC4B" w14:textId="77777777">
        <w:tc>
          <w:tcPr>
            <w:tcW w:w="8440" w:type="dxa"/>
            <w:gridSpan w:val="6"/>
          </w:tcPr>
          <w:p w14:paraId="39FC071D" w14:textId="77777777" w:rsidR="00DB3D60" w:rsidRPr="00C44F24" w:rsidRDefault="00C44F24" w:rsidP="003551AD">
            <w:r>
              <w:t>Evolução técnica e histórica do homem. Influência da tecnologia no desenvolvimento econômico: passado e presente. A revolução industrial, sua tecnologia, a presença da engenharia. Necessidades tecnológicas do capitalismo. Ciência como meio de produção. Efeitos da tecnologia sobre o trabalhador. Dependência econômica e tecnológica. A problemática dos países subdesenvolvidos. Efeitos da importação de tecnologia. O engenheiro: função técnica e social.</w:t>
            </w:r>
          </w:p>
        </w:tc>
      </w:tr>
      <w:tr w:rsidR="00DB3D60" w14:paraId="53D3CE2D" w14:textId="77777777">
        <w:tc>
          <w:tcPr>
            <w:tcW w:w="8440" w:type="dxa"/>
            <w:gridSpan w:val="6"/>
          </w:tcPr>
          <w:p w14:paraId="4C437B08" w14:textId="77777777" w:rsidR="00DB3D60" w:rsidRDefault="00F808A0" w:rsidP="003551AD">
            <w:r>
              <w:t>OBJETIVOS</w:t>
            </w:r>
          </w:p>
        </w:tc>
      </w:tr>
      <w:tr w:rsidR="00DB3D60" w14:paraId="6B838418" w14:textId="77777777">
        <w:tc>
          <w:tcPr>
            <w:tcW w:w="8440" w:type="dxa"/>
            <w:gridSpan w:val="6"/>
          </w:tcPr>
          <w:p w14:paraId="7F99803E" w14:textId="77777777" w:rsidR="00C44F24" w:rsidRPr="00FD6834" w:rsidRDefault="00C44F24" w:rsidP="003551AD">
            <w:r>
              <w:t>-</w:t>
            </w:r>
            <w:r w:rsidRPr="00FD6834">
              <w:t>Desenvolver o senso crítico dos discentes frente à sua ciência e atuação profissional a partir de uma análise da complexidade do campo das Engenharias.</w:t>
            </w:r>
          </w:p>
          <w:p w14:paraId="3ED9B9F1" w14:textId="77777777" w:rsidR="00C44F24" w:rsidRPr="00FD6834" w:rsidRDefault="00C44F24" w:rsidP="003551AD">
            <w:r w:rsidRPr="00FD6834">
              <w:t>-Apresentar o desenvolvimento científico do homem, destacando o papel da técnica nesse processo;</w:t>
            </w:r>
          </w:p>
          <w:p w14:paraId="41BF3049" w14:textId="77777777" w:rsidR="00C44F24" w:rsidRPr="00FD6834" w:rsidRDefault="00C44F24" w:rsidP="003551AD">
            <w:r w:rsidRPr="00FD6834">
              <w:t>-Compreender as imbricações entre ciência, tecnologia e economia no capitalismo;</w:t>
            </w:r>
          </w:p>
          <w:p w14:paraId="5EAC4346" w14:textId="77777777" w:rsidR="00C44F24" w:rsidRPr="00FD6834" w:rsidRDefault="00C44F24" w:rsidP="003551AD">
            <w:r w:rsidRPr="00FD6834">
              <w:t>-Perceber criticamente os efeitos sociais do uso das tecnociências;</w:t>
            </w:r>
          </w:p>
          <w:p w14:paraId="119DBDB5" w14:textId="77777777" w:rsidR="00DB3D60" w:rsidRDefault="00C44F24" w:rsidP="003551AD">
            <w:pPr>
              <w:rPr>
                <w:szCs w:val="22"/>
              </w:rPr>
            </w:pPr>
            <w:r w:rsidRPr="00FD6834">
              <w:t>-Fomentar reflexões acerca da função social do engenheiro, em especial, aquelas diretamente associadas a temas éticos.</w:t>
            </w:r>
          </w:p>
        </w:tc>
      </w:tr>
      <w:tr w:rsidR="00DB3D60" w14:paraId="64AF14CA" w14:textId="77777777">
        <w:tc>
          <w:tcPr>
            <w:tcW w:w="8440" w:type="dxa"/>
            <w:gridSpan w:val="6"/>
          </w:tcPr>
          <w:p w14:paraId="2F6F8787" w14:textId="77777777" w:rsidR="00DB3D60" w:rsidRDefault="00F808A0" w:rsidP="003551AD">
            <w:r>
              <w:t>METODOLOGIA</w:t>
            </w:r>
          </w:p>
        </w:tc>
      </w:tr>
      <w:tr w:rsidR="00DB3D60" w14:paraId="1164C199" w14:textId="77777777">
        <w:tc>
          <w:tcPr>
            <w:tcW w:w="8440" w:type="dxa"/>
            <w:gridSpan w:val="6"/>
          </w:tcPr>
          <w:p w14:paraId="2BBD85EA" w14:textId="77777777" w:rsidR="00C44F24" w:rsidRPr="00CD39C3" w:rsidRDefault="00C44F24" w:rsidP="003551AD">
            <w:r w:rsidRPr="00CD39C3">
              <w:t>Exposição oral do conteúdo;</w:t>
            </w:r>
          </w:p>
          <w:p w14:paraId="20C73781" w14:textId="77777777" w:rsidR="00D70DB5" w:rsidRDefault="0062227F" w:rsidP="003551AD">
            <w:r>
              <w:t>Diálogo com os participantes</w:t>
            </w:r>
            <w:r w:rsidR="00C44F24" w:rsidRPr="00CD39C3">
              <w:t>;</w:t>
            </w:r>
          </w:p>
          <w:p w14:paraId="15A90D02" w14:textId="77777777" w:rsidR="00DB3D60" w:rsidRDefault="00C44F24" w:rsidP="003551AD">
            <w:r>
              <w:t>Utilização de recursos audiovisuais que facilitem a apreen</w:t>
            </w:r>
            <w:r w:rsidR="0062227F">
              <w:t>são do conteúdo e seu diálogo.</w:t>
            </w:r>
          </w:p>
        </w:tc>
      </w:tr>
      <w:tr w:rsidR="00DB3D60" w14:paraId="4B3FAE75" w14:textId="77777777">
        <w:tc>
          <w:tcPr>
            <w:tcW w:w="8440" w:type="dxa"/>
            <w:gridSpan w:val="6"/>
          </w:tcPr>
          <w:p w14:paraId="6163C314" w14:textId="77777777" w:rsidR="00DB3D60" w:rsidRDefault="00F808A0" w:rsidP="003551AD">
            <w:r>
              <w:t>SISTEMA DE AVALIAÇÃO</w:t>
            </w:r>
          </w:p>
        </w:tc>
      </w:tr>
      <w:tr w:rsidR="00DB3D60" w14:paraId="21361210" w14:textId="77777777">
        <w:tc>
          <w:tcPr>
            <w:tcW w:w="8440" w:type="dxa"/>
            <w:gridSpan w:val="6"/>
          </w:tcPr>
          <w:p w14:paraId="65149053" w14:textId="77777777" w:rsidR="0062227F" w:rsidRDefault="00C935DD" w:rsidP="00D70DB5">
            <w:pPr>
              <w:rPr>
                <w:szCs w:val="24"/>
              </w:rPr>
            </w:pPr>
            <w:r>
              <w:rPr>
                <w:szCs w:val="24"/>
              </w:rPr>
              <w:t xml:space="preserve">Avaliação </w:t>
            </w:r>
            <w:r w:rsidR="0062227F">
              <w:rPr>
                <w:szCs w:val="24"/>
              </w:rPr>
              <w:t>teórica acerca dos conteúdos ministrado em sala;</w:t>
            </w:r>
          </w:p>
          <w:p w14:paraId="31B2DFAB" w14:textId="77777777" w:rsidR="00EF1DC6" w:rsidRDefault="00D70DB5" w:rsidP="0062227F">
            <w:pPr>
              <w:rPr>
                <w:szCs w:val="24"/>
              </w:rPr>
            </w:pPr>
            <w:r>
              <w:rPr>
                <w:szCs w:val="24"/>
              </w:rPr>
              <w:t>Elaboração, pesquisa e apresentação de produto técnico apoiado e fundamentado em tópicos teóricos da disciplina</w:t>
            </w:r>
            <w:r w:rsidR="00A6401F">
              <w:rPr>
                <w:szCs w:val="24"/>
              </w:rPr>
              <w:t>.</w:t>
            </w:r>
          </w:p>
          <w:p w14:paraId="363B6FA0" w14:textId="77777777" w:rsidR="0062227F" w:rsidRPr="00EB1C21" w:rsidRDefault="0062227F" w:rsidP="009A6A74">
            <w:pPr>
              <w:rPr>
                <w:szCs w:val="24"/>
              </w:rPr>
            </w:pPr>
          </w:p>
        </w:tc>
      </w:tr>
      <w:tr w:rsidR="00DB3D60" w14:paraId="1AA91851" w14:textId="77777777">
        <w:tc>
          <w:tcPr>
            <w:tcW w:w="8440" w:type="dxa"/>
            <w:gridSpan w:val="6"/>
          </w:tcPr>
          <w:p w14:paraId="325FA77C" w14:textId="77777777" w:rsidR="00DB3D60" w:rsidRDefault="00F808A0" w:rsidP="003551AD">
            <w:r>
              <w:t>BIBLIOGRAFIA  BÁSICA</w:t>
            </w:r>
          </w:p>
        </w:tc>
      </w:tr>
      <w:tr w:rsidR="00DB3D60" w14:paraId="699A3C2B" w14:textId="77777777">
        <w:tc>
          <w:tcPr>
            <w:tcW w:w="8440" w:type="dxa"/>
            <w:gridSpan w:val="6"/>
          </w:tcPr>
          <w:p w14:paraId="64168DDA" w14:textId="77777777" w:rsidR="00D70DB5" w:rsidRDefault="00D70DB5" w:rsidP="00D70DB5">
            <w:pPr>
              <w:rPr>
                <w:szCs w:val="24"/>
              </w:rPr>
            </w:pPr>
            <w:r>
              <w:rPr>
                <w:szCs w:val="24"/>
              </w:rPr>
              <w:t>CHAUÍ, M. Convite à fil</w:t>
            </w:r>
            <w:r w:rsidR="00152692">
              <w:rPr>
                <w:szCs w:val="24"/>
              </w:rPr>
              <w:t>osofia. São Paulo: Ática, 1995.</w:t>
            </w:r>
          </w:p>
          <w:p w14:paraId="504CC766" w14:textId="77777777" w:rsidR="00152692" w:rsidRPr="00D93BEA" w:rsidRDefault="00152692" w:rsidP="0015269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FEENBERG, A. O que é filosofia da tecnologia. In: NEDER, R. (Org.). </w:t>
            </w:r>
            <w:r w:rsidRPr="009C32A9">
              <w:rPr>
                <w:szCs w:val="24"/>
              </w:rPr>
              <w:t>Ciclo de Conferências Andrew</w:t>
            </w:r>
            <w:r>
              <w:rPr>
                <w:szCs w:val="24"/>
              </w:rPr>
              <w:t xml:space="preserve"> </w:t>
            </w:r>
            <w:r w:rsidRPr="009C32A9">
              <w:rPr>
                <w:szCs w:val="24"/>
              </w:rPr>
              <w:t>Feenberg. _ série Cadernos PRIMEIRA VERSÃO: CCTS - C</w:t>
            </w:r>
            <w:r>
              <w:rPr>
                <w:i/>
                <w:iCs/>
                <w:szCs w:val="24"/>
              </w:rPr>
              <w:t xml:space="preserve">onstrução Crítica da </w:t>
            </w:r>
            <w:r w:rsidRPr="009C32A9">
              <w:rPr>
                <w:i/>
                <w:iCs/>
                <w:szCs w:val="24"/>
              </w:rPr>
              <w:t>Tecnologia &amp; Sustentabilidade</w:t>
            </w:r>
            <w:r w:rsidRPr="009C32A9">
              <w:rPr>
                <w:b/>
                <w:bCs/>
                <w:i/>
                <w:iCs/>
                <w:szCs w:val="24"/>
              </w:rPr>
              <w:t xml:space="preserve">. </w:t>
            </w:r>
            <w:r w:rsidRPr="009C32A9">
              <w:rPr>
                <w:szCs w:val="24"/>
              </w:rPr>
              <w:t>Vol. 1. Número 3. 2010.</w:t>
            </w:r>
          </w:p>
          <w:p w14:paraId="2C8A80C7" w14:textId="77777777" w:rsidR="00D70DB5" w:rsidRPr="00D93BEA" w:rsidRDefault="00825E2E" w:rsidP="00D70DB5">
            <w:pPr>
              <w:rPr>
                <w:szCs w:val="24"/>
              </w:rPr>
            </w:pPr>
            <w:r w:rsidRPr="00541796">
              <w:rPr>
                <w:szCs w:val="24"/>
                <w:lang w:val="pt-BR"/>
              </w:rPr>
              <w:t xml:space="preserve">GOTTSCHALL, C. Mercado </w:t>
            </w:r>
            <w:r w:rsidR="00D70DB5" w:rsidRPr="00541796">
              <w:rPr>
                <w:szCs w:val="24"/>
                <w:lang w:val="pt-BR"/>
              </w:rPr>
              <w:t xml:space="preserve">mundial. </w:t>
            </w:r>
            <w:r w:rsidR="00D70DB5" w:rsidRPr="00216515">
              <w:rPr>
                <w:szCs w:val="24"/>
                <w:lang w:val="pt-BR"/>
              </w:rPr>
              <w:t xml:space="preserve">In: RUBIM, A.A.C. (Org.). </w:t>
            </w:r>
            <w:r w:rsidR="00D70DB5" w:rsidRPr="00D93BEA">
              <w:rPr>
                <w:szCs w:val="24"/>
              </w:rPr>
              <w:t>Cultura e atualidade. Salvador: EDUFBA, 2005.</w:t>
            </w:r>
          </w:p>
          <w:p w14:paraId="587B1B46" w14:textId="77777777" w:rsidR="00D70DB5" w:rsidRDefault="00D70DB5" w:rsidP="00D70DB5">
            <w:pPr>
              <w:rPr>
                <w:szCs w:val="24"/>
              </w:rPr>
            </w:pPr>
            <w:r w:rsidRPr="00D93BEA">
              <w:rPr>
                <w:szCs w:val="24"/>
              </w:rPr>
              <w:t>GORZ, A. Metamorfoses do trabalho: crítica da razão econômica. 2ª.ed. São Paulo: Annablume, 2007.</w:t>
            </w:r>
          </w:p>
          <w:p w14:paraId="05D22320" w14:textId="77777777" w:rsidR="008B2E7F" w:rsidRPr="00012BFF" w:rsidRDefault="00D70DB5" w:rsidP="00012BFF">
            <w:pPr>
              <w:rPr>
                <w:szCs w:val="24"/>
              </w:rPr>
            </w:pPr>
            <w:r w:rsidRPr="00D93BEA">
              <w:rPr>
                <w:szCs w:val="24"/>
              </w:rPr>
              <w:t>MORIN, E. Ciência com consciência. 8ª.ed. Rio de Janeiro: Bertrand Brasil, 2005.</w:t>
            </w:r>
          </w:p>
        </w:tc>
      </w:tr>
    </w:tbl>
    <w:p w14:paraId="5D032AA4" w14:textId="77777777" w:rsidR="00C44F24" w:rsidRDefault="00C44F24" w:rsidP="003551AD"/>
    <w:p w14:paraId="5D87BA6E" w14:textId="77777777" w:rsidR="00DB3D60" w:rsidRDefault="00F808A0" w:rsidP="003551AD">
      <w:r>
        <w:t>CALENDÁRIO DE AULAS:</w:t>
      </w:r>
    </w:p>
    <w:p w14:paraId="3B07FA88" w14:textId="77777777" w:rsidR="00DB3D60" w:rsidRDefault="00DB3D60" w:rsidP="003551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1066"/>
        <w:gridCol w:w="1956"/>
        <w:gridCol w:w="4567"/>
      </w:tblGrid>
      <w:tr w:rsidR="00DB3D60" w14:paraId="201B7067" w14:textId="77777777" w:rsidTr="00AA6BEA">
        <w:tc>
          <w:tcPr>
            <w:tcW w:w="1131" w:type="dxa"/>
          </w:tcPr>
          <w:p w14:paraId="3C2314D0" w14:textId="77777777" w:rsidR="00DB3D60" w:rsidRDefault="00F808A0" w:rsidP="003551AD">
            <w:r>
              <w:t>Aula</w:t>
            </w:r>
          </w:p>
        </w:tc>
        <w:tc>
          <w:tcPr>
            <w:tcW w:w="1066" w:type="dxa"/>
          </w:tcPr>
          <w:p w14:paraId="28E24E80" w14:textId="77777777" w:rsidR="00DB3D60" w:rsidRDefault="00F808A0" w:rsidP="003551AD">
            <w:r>
              <w:t>Data</w:t>
            </w:r>
          </w:p>
        </w:tc>
        <w:tc>
          <w:tcPr>
            <w:tcW w:w="1956" w:type="dxa"/>
          </w:tcPr>
          <w:p w14:paraId="0CEA3D4D" w14:textId="77777777" w:rsidR="00DB3D60" w:rsidRDefault="00F808A0" w:rsidP="003551AD">
            <w:r>
              <w:t>Assunto</w:t>
            </w:r>
          </w:p>
        </w:tc>
        <w:tc>
          <w:tcPr>
            <w:tcW w:w="4567" w:type="dxa"/>
          </w:tcPr>
          <w:p w14:paraId="113E5A50" w14:textId="77777777" w:rsidR="00DB3D60" w:rsidRDefault="00F808A0" w:rsidP="003551AD">
            <w:r>
              <w:t>Bibliografia básica e recomendada</w:t>
            </w:r>
          </w:p>
        </w:tc>
      </w:tr>
      <w:tr w:rsidR="00711AB7" w14:paraId="2A40A44C" w14:textId="77777777" w:rsidTr="00AA6BEA">
        <w:tc>
          <w:tcPr>
            <w:tcW w:w="1131" w:type="dxa"/>
          </w:tcPr>
          <w:p w14:paraId="57B3E1E1" w14:textId="77777777" w:rsidR="00711AB7" w:rsidRDefault="00711AB7" w:rsidP="00711AB7">
            <w:r>
              <w:t>1ª Aula</w:t>
            </w:r>
          </w:p>
          <w:p w14:paraId="2AED5300" w14:textId="657F083D" w:rsidR="00A6401F" w:rsidRDefault="00A6401F" w:rsidP="00711AB7"/>
        </w:tc>
        <w:tc>
          <w:tcPr>
            <w:tcW w:w="1066" w:type="dxa"/>
          </w:tcPr>
          <w:p w14:paraId="6D95EDCE" w14:textId="670720A1" w:rsidR="00711AB7" w:rsidRPr="00EB1C21" w:rsidRDefault="008960FC" w:rsidP="00711AB7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09/08</w:t>
            </w:r>
          </w:p>
        </w:tc>
        <w:tc>
          <w:tcPr>
            <w:tcW w:w="1956" w:type="dxa"/>
          </w:tcPr>
          <w:p w14:paraId="2BD0EAA1" w14:textId="77777777" w:rsidR="00711AB7" w:rsidRDefault="00711AB7" w:rsidP="00711AB7">
            <w:r>
              <w:t>Apresentação da disciplina</w:t>
            </w:r>
          </w:p>
        </w:tc>
        <w:tc>
          <w:tcPr>
            <w:tcW w:w="4567" w:type="dxa"/>
          </w:tcPr>
          <w:p w14:paraId="08C5E075" w14:textId="77777777" w:rsidR="00E73331" w:rsidRDefault="00E73331" w:rsidP="005F1B12"/>
        </w:tc>
      </w:tr>
      <w:tr w:rsidR="009D09E1" w14:paraId="7DAB7F76" w14:textId="77777777" w:rsidTr="00AA6BEA">
        <w:tc>
          <w:tcPr>
            <w:tcW w:w="1131" w:type="dxa"/>
            <w:tcBorders>
              <w:bottom w:val="single" w:sz="4" w:space="0" w:color="auto"/>
            </w:tcBorders>
          </w:tcPr>
          <w:p w14:paraId="0CEBCF81" w14:textId="77777777" w:rsidR="009D09E1" w:rsidRDefault="009D09E1" w:rsidP="009D09E1">
            <w:r>
              <w:t>2ª Aula</w:t>
            </w:r>
          </w:p>
          <w:p w14:paraId="4D843DD0" w14:textId="556BF8CE" w:rsidR="009D09E1" w:rsidRDefault="009D09E1" w:rsidP="009D09E1"/>
        </w:tc>
        <w:tc>
          <w:tcPr>
            <w:tcW w:w="1066" w:type="dxa"/>
            <w:tcBorders>
              <w:bottom w:val="single" w:sz="4" w:space="0" w:color="auto"/>
            </w:tcBorders>
          </w:tcPr>
          <w:p w14:paraId="65442602" w14:textId="5D971448" w:rsidR="009D09E1" w:rsidRDefault="008960FC" w:rsidP="009D09E1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16/08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28BC04FD" w14:textId="77777777" w:rsidR="009D09E1" w:rsidRDefault="009D09E1" w:rsidP="009D09E1">
            <w:r>
              <w:t>Sobre a ciência</w:t>
            </w:r>
          </w:p>
          <w:p w14:paraId="501817AE" w14:textId="77777777" w:rsidR="009D09E1" w:rsidRDefault="009D09E1" w:rsidP="009D09E1"/>
          <w:p w14:paraId="02730594" w14:textId="3E06DF94" w:rsidR="009D09E1" w:rsidRDefault="009D09E1" w:rsidP="009D09E1"/>
        </w:tc>
        <w:tc>
          <w:tcPr>
            <w:tcW w:w="4567" w:type="dxa"/>
            <w:tcBorders>
              <w:bottom w:val="single" w:sz="4" w:space="0" w:color="auto"/>
            </w:tcBorders>
          </w:tcPr>
          <w:p w14:paraId="475149C6" w14:textId="77777777" w:rsidR="009D09E1" w:rsidRDefault="009D09E1" w:rsidP="009D09E1">
            <w:r>
              <w:t>Chauí, M. Convite à Filosofia. (Unidade 7, cap.2 – A história das ciências)</w:t>
            </w:r>
          </w:p>
          <w:p w14:paraId="364484E8" w14:textId="483F3D7B" w:rsidR="009D09E1" w:rsidRDefault="009D09E1" w:rsidP="009D09E1">
            <w:r>
              <w:t>*Vídeo Richard Feynam</w:t>
            </w:r>
          </w:p>
        </w:tc>
      </w:tr>
      <w:tr w:rsidR="009D09E1" w:rsidRPr="00AB74D4" w14:paraId="6B37243E" w14:textId="77777777" w:rsidTr="00AA6BEA">
        <w:tc>
          <w:tcPr>
            <w:tcW w:w="1131" w:type="dxa"/>
            <w:tcBorders>
              <w:bottom w:val="single" w:sz="4" w:space="0" w:color="auto"/>
            </w:tcBorders>
          </w:tcPr>
          <w:p w14:paraId="3745C123" w14:textId="77777777" w:rsidR="009D09E1" w:rsidRDefault="009D09E1" w:rsidP="009D09E1">
            <w:r>
              <w:t>3ª Aula</w:t>
            </w:r>
          </w:p>
          <w:p w14:paraId="0A0F2B84" w14:textId="2A34DF36" w:rsidR="009D09E1" w:rsidRDefault="009D09E1" w:rsidP="009D09E1"/>
        </w:tc>
        <w:tc>
          <w:tcPr>
            <w:tcW w:w="1066" w:type="dxa"/>
            <w:tcBorders>
              <w:bottom w:val="single" w:sz="4" w:space="0" w:color="auto"/>
            </w:tcBorders>
          </w:tcPr>
          <w:p w14:paraId="03052B97" w14:textId="2C45B846" w:rsidR="009D09E1" w:rsidRDefault="008960FC" w:rsidP="009D09E1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23/08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3078A1CE" w14:textId="77777777" w:rsidR="009D09E1" w:rsidRDefault="009D09E1" w:rsidP="009D09E1">
            <w:r>
              <w:t>Sobre a ciência</w:t>
            </w:r>
          </w:p>
          <w:p w14:paraId="78660204" w14:textId="2EE162EE" w:rsidR="009D09E1" w:rsidRPr="00D01E97" w:rsidRDefault="009D09E1" w:rsidP="009D09E1">
            <w:pPr>
              <w:rPr>
                <w:lang w:val="pt-BR"/>
              </w:rPr>
            </w:pPr>
          </w:p>
        </w:tc>
        <w:tc>
          <w:tcPr>
            <w:tcW w:w="4567" w:type="dxa"/>
            <w:tcBorders>
              <w:bottom w:val="single" w:sz="4" w:space="0" w:color="auto"/>
            </w:tcBorders>
          </w:tcPr>
          <w:p w14:paraId="45DA8543" w14:textId="3D267352" w:rsidR="009D09E1" w:rsidRPr="008A7B0A" w:rsidRDefault="009D09E1" w:rsidP="009D09E1">
            <w:r>
              <w:t>Chauí, M. Convite à Filosofia. (Unidade 7, cap.2 – A história das ciências)</w:t>
            </w:r>
          </w:p>
        </w:tc>
      </w:tr>
      <w:tr w:rsidR="009D09E1" w14:paraId="7C8DCA9C" w14:textId="77777777" w:rsidTr="00AA6BEA">
        <w:tc>
          <w:tcPr>
            <w:tcW w:w="1131" w:type="dxa"/>
          </w:tcPr>
          <w:p w14:paraId="3D76549C" w14:textId="77777777" w:rsidR="009D09E1" w:rsidRDefault="009D09E1" w:rsidP="009D09E1">
            <w:r>
              <w:t>4ª Aula</w:t>
            </w:r>
          </w:p>
          <w:p w14:paraId="7F98C8B3" w14:textId="4963F56E" w:rsidR="009D09E1" w:rsidRDefault="009D09E1" w:rsidP="009D09E1"/>
        </w:tc>
        <w:tc>
          <w:tcPr>
            <w:tcW w:w="1066" w:type="dxa"/>
          </w:tcPr>
          <w:p w14:paraId="235867AD" w14:textId="5902D068" w:rsidR="009D09E1" w:rsidRDefault="008960FC" w:rsidP="009D09E1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30/08</w:t>
            </w:r>
          </w:p>
        </w:tc>
        <w:tc>
          <w:tcPr>
            <w:tcW w:w="1956" w:type="dxa"/>
          </w:tcPr>
          <w:p w14:paraId="7ED761B7" w14:textId="27CC9B73" w:rsidR="009D09E1" w:rsidRDefault="009D09E1" w:rsidP="009D09E1">
            <w:r>
              <w:rPr>
                <w:lang w:val="pt-BR"/>
              </w:rPr>
              <w:t>Ciência, tecnologia e Sociedade</w:t>
            </w:r>
          </w:p>
          <w:p w14:paraId="118E1A03" w14:textId="5C021D4A" w:rsidR="009D09E1" w:rsidRDefault="009D09E1" w:rsidP="009D09E1"/>
        </w:tc>
        <w:tc>
          <w:tcPr>
            <w:tcW w:w="4567" w:type="dxa"/>
          </w:tcPr>
          <w:p w14:paraId="1388A77B" w14:textId="77FC1EA0" w:rsidR="009D09E1" w:rsidRPr="003551AD" w:rsidRDefault="009D09E1" w:rsidP="009D09E1">
            <w:r w:rsidRPr="003551AD">
              <w:t>MORIN, E.</w:t>
            </w:r>
            <w:r>
              <w:t xml:space="preserve"> Ciência com consciência.</w:t>
            </w:r>
            <w:r w:rsidRPr="003551AD">
              <w:t xml:space="preserve"> (Caps. 4 e 5)</w:t>
            </w:r>
            <w:r>
              <w:t xml:space="preserve"> </w:t>
            </w:r>
          </w:p>
        </w:tc>
      </w:tr>
      <w:tr w:rsidR="009D09E1" w14:paraId="763DDE3B" w14:textId="77777777" w:rsidTr="00AA6BEA">
        <w:tc>
          <w:tcPr>
            <w:tcW w:w="1131" w:type="dxa"/>
          </w:tcPr>
          <w:p w14:paraId="66A2B3F6" w14:textId="77777777" w:rsidR="009D09E1" w:rsidRDefault="009D09E1" w:rsidP="009D09E1">
            <w:r>
              <w:t>5ª Aula</w:t>
            </w:r>
          </w:p>
          <w:p w14:paraId="0ADED6C9" w14:textId="1ACB5C7F" w:rsidR="009D09E1" w:rsidRDefault="009D09E1" w:rsidP="009D09E1"/>
        </w:tc>
        <w:tc>
          <w:tcPr>
            <w:tcW w:w="1066" w:type="dxa"/>
          </w:tcPr>
          <w:p w14:paraId="21E29E82" w14:textId="1B9F462E" w:rsidR="009D09E1" w:rsidRDefault="008960FC" w:rsidP="009D09E1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06/09</w:t>
            </w:r>
          </w:p>
        </w:tc>
        <w:tc>
          <w:tcPr>
            <w:tcW w:w="1956" w:type="dxa"/>
          </w:tcPr>
          <w:p w14:paraId="0C961D25" w14:textId="3E4A5859" w:rsidR="009D09E1" w:rsidRDefault="009D09E1" w:rsidP="008960FC">
            <w:r>
              <w:rPr>
                <w:lang w:val="pt-BR"/>
              </w:rPr>
              <w:t>Ciência, tecnologia e Sociedade</w:t>
            </w:r>
          </w:p>
        </w:tc>
        <w:tc>
          <w:tcPr>
            <w:tcW w:w="4567" w:type="dxa"/>
          </w:tcPr>
          <w:p w14:paraId="014CB163" w14:textId="01CD5BE0" w:rsidR="009D09E1" w:rsidRDefault="009D09E1" w:rsidP="008A7B0A">
            <w:r w:rsidRPr="003551AD">
              <w:t>MORIN, E.</w:t>
            </w:r>
            <w:r>
              <w:t xml:space="preserve"> Ciência com consciência.</w:t>
            </w:r>
            <w:r w:rsidRPr="003551AD">
              <w:t xml:space="preserve"> (Caps. 4 e 5)</w:t>
            </w:r>
            <w:r>
              <w:t xml:space="preserve"> </w:t>
            </w:r>
          </w:p>
        </w:tc>
      </w:tr>
      <w:tr w:rsidR="009D09E1" w14:paraId="0EF73988" w14:textId="77777777" w:rsidTr="00AA6BEA">
        <w:tc>
          <w:tcPr>
            <w:tcW w:w="1131" w:type="dxa"/>
          </w:tcPr>
          <w:p w14:paraId="3E837146" w14:textId="77777777" w:rsidR="009D09E1" w:rsidRDefault="009D09E1" w:rsidP="009D09E1">
            <w:r>
              <w:t>6ª Aula</w:t>
            </w:r>
          </w:p>
          <w:p w14:paraId="539D68C3" w14:textId="06A83E52" w:rsidR="009D09E1" w:rsidRDefault="009D09E1" w:rsidP="009D09E1"/>
        </w:tc>
        <w:tc>
          <w:tcPr>
            <w:tcW w:w="1066" w:type="dxa"/>
          </w:tcPr>
          <w:p w14:paraId="58C8F4FA" w14:textId="42449931" w:rsidR="009D09E1" w:rsidRPr="00EB1C21" w:rsidRDefault="008960FC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13/09</w:t>
            </w:r>
          </w:p>
        </w:tc>
        <w:tc>
          <w:tcPr>
            <w:tcW w:w="1956" w:type="dxa"/>
          </w:tcPr>
          <w:p w14:paraId="7C7662E0" w14:textId="64BC3085" w:rsidR="009D09E1" w:rsidRDefault="009D09E1" w:rsidP="009D09E1">
            <w:r>
              <w:t>Para além do fazer</w:t>
            </w:r>
          </w:p>
          <w:p w14:paraId="1557E51E" w14:textId="77777777" w:rsidR="009D09E1" w:rsidRDefault="009D09E1" w:rsidP="008960FC"/>
        </w:tc>
        <w:tc>
          <w:tcPr>
            <w:tcW w:w="4567" w:type="dxa"/>
          </w:tcPr>
          <w:p w14:paraId="5E7E9568" w14:textId="77777777" w:rsidR="009D09E1" w:rsidRDefault="009D09E1" w:rsidP="009D09E1">
            <w:r>
              <w:t>Orientação  às equipes (trabalho técnico-teórico):</w:t>
            </w:r>
          </w:p>
          <w:p w14:paraId="245FEC41" w14:textId="452C1C1C" w:rsidR="009D09E1" w:rsidRDefault="009D09E1" w:rsidP="009D09E1">
            <w:r>
              <w:t>Entrega dos temas e objetivos do trabalho em sala</w:t>
            </w:r>
          </w:p>
        </w:tc>
      </w:tr>
      <w:tr w:rsidR="009D09E1" w14:paraId="41CB1A87" w14:textId="77777777" w:rsidTr="00AA6BEA">
        <w:tc>
          <w:tcPr>
            <w:tcW w:w="1131" w:type="dxa"/>
          </w:tcPr>
          <w:p w14:paraId="3D66C78F" w14:textId="77777777" w:rsidR="009D09E1" w:rsidRDefault="009D09E1" w:rsidP="009D09E1">
            <w:r>
              <w:t>7ª Aula</w:t>
            </w:r>
          </w:p>
          <w:p w14:paraId="2B0298C9" w14:textId="7F6B7C85" w:rsidR="009D09E1" w:rsidRDefault="009D09E1" w:rsidP="009D09E1"/>
        </w:tc>
        <w:tc>
          <w:tcPr>
            <w:tcW w:w="1066" w:type="dxa"/>
          </w:tcPr>
          <w:p w14:paraId="1DAC16B6" w14:textId="1585B900" w:rsidR="009D09E1" w:rsidRPr="00EB1C21" w:rsidRDefault="008960FC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20/09</w:t>
            </w:r>
          </w:p>
        </w:tc>
        <w:tc>
          <w:tcPr>
            <w:tcW w:w="1956" w:type="dxa"/>
          </w:tcPr>
          <w:p w14:paraId="354087F5" w14:textId="77777777" w:rsidR="009D09E1" w:rsidRDefault="009D09E1" w:rsidP="009D09E1">
            <w:r>
              <w:t>Avaliação Parcial</w:t>
            </w:r>
          </w:p>
          <w:p w14:paraId="6DF006BA" w14:textId="54C6D77B" w:rsidR="009D09E1" w:rsidRDefault="009D09E1" w:rsidP="009D09E1"/>
        </w:tc>
        <w:tc>
          <w:tcPr>
            <w:tcW w:w="4567" w:type="dxa"/>
          </w:tcPr>
          <w:p w14:paraId="6343DF27" w14:textId="77777777" w:rsidR="009D09E1" w:rsidRDefault="009D09E1" w:rsidP="009D09E1">
            <w:r>
              <w:t>Chauí, M. Convite à Filosofia. (Unidade 7, cap.2 – A história das ciências) &amp;</w:t>
            </w:r>
          </w:p>
          <w:p w14:paraId="0700B923" w14:textId="2547C9DC" w:rsidR="009D09E1" w:rsidRDefault="009D09E1" w:rsidP="009D09E1">
            <w:r w:rsidRPr="003551AD">
              <w:t>MORIN, E.</w:t>
            </w:r>
            <w:r>
              <w:t xml:space="preserve"> Ciência com consciência.</w:t>
            </w:r>
            <w:r w:rsidRPr="003551AD">
              <w:t xml:space="preserve"> (Caps. 4 e 5)</w:t>
            </w:r>
          </w:p>
        </w:tc>
      </w:tr>
      <w:tr w:rsidR="009D09E1" w14:paraId="5043D1ED" w14:textId="77777777" w:rsidTr="00AA6BEA">
        <w:tc>
          <w:tcPr>
            <w:tcW w:w="1131" w:type="dxa"/>
            <w:tcBorders>
              <w:bottom w:val="single" w:sz="4" w:space="0" w:color="auto"/>
            </w:tcBorders>
          </w:tcPr>
          <w:p w14:paraId="27C58A55" w14:textId="77777777" w:rsidR="009D09E1" w:rsidRDefault="009D09E1" w:rsidP="009D09E1">
            <w:r>
              <w:t>8ª Aula</w:t>
            </w:r>
          </w:p>
          <w:p w14:paraId="605897D3" w14:textId="5994E503" w:rsidR="009D09E1" w:rsidRDefault="009D09E1" w:rsidP="009D09E1"/>
        </w:tc>
        <w:tc>
          <w:tcPr>
            <w:tcW w:w="1066" w:type="dxa"/>
            <w:tcBorders>
              <w:bottom w:val="single" w:sz="4" w:space="0" w:color="auto"/>
            </w:tcBorders>
          </w:tcPr>
          <w:p w14:paraId="41C5554A" w14:textId="2B9ABE91" w:rsidR="009D09E1" w:rsidRPr="0062227F" w:rsidRDefault="008960FC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27/09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4A65D757" w14:textId="44C4B710" w:rsidR="009D09E1" w:rsidRDefault="009D09E1" w:rsidP="009D09E1">
            <w:r>
              <w:t>Filosofia da Tecnologia</w:t>
            </w:r>
          </w:p>
        </w:tc>
        <w:tc>
          <w:tcPr>
            <w:tcW w:w="4567" w:type="dxa"/>
            <w:tcBorders>
              <w:bottom w:val="single" w:sz="4" w:space="0" w:color="auto"/>
            </w:tcBorders>
          </w:tcPr>
          <w:p w14:paraId="0BDE343A" w14:textId="77777777" w:rsidR="009D09E1" w:rsidRDefault="009D09E1" w:rsidP="009D09E1"/>
          <w:p w14:paraId="40030E2E" w14:textId="66864925" w:rsidR="009D09E1" w:rsidRDefault="009D09E1" w:rsidP="009D09E1">
            <w:r>
              <w:t>FEENBERG, A. O  que é filosofia da tecnologia?</w:t>
            </w:r>
          </w:p>
        </w:tc>
      </w:tr>
      <w:tr w:rsidR="009D09E1" w14:paraId="4DEA2474" w14:textId="77777777" w:rsidTr="008960FC">
        <w:trPr>
          <w:trHeight w:val="311"/>
        </w:trPr>
        <w:tc>
          <w:tcPr>
            <w:tcW w:w="1131" w:type="dxa"/>
          </w:tcPr>
          <w:p w14:paraId="54D95B6C" w14:textId="77777777" w:rsidR="009D09E1" w:rsidRDefault="009D09E1" w:rsidP="009D09E1">
            <w:r>
              <w:t>9ª Aula</w:t>
            </w:r>
          </w:p>
        </w:tc>
        <w:tc>
          <w:tcPr>
            <w:tcW w:w="1066" w:type="dxa"/>
          </w:tcPr>
          <w:p w14:paraId="31950E69" w14:textId="557FFCFF" w:rsidR="009D09E1" w:rsidRPr="0062227F" w:rsidRDefault="009D09E1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0</w:t>
            </w:r>
            <w:r w:rsidR="008960FC">
              <w:rPr>
                <w:lang w:val="pt-BR" w:eastAsia="en-US"/>
              </w:rPr>
              <w:t>4/10</w:t>
            </w:r>
          </w:p>
        </w:tc>
        <w:tc>
          <w:tcPr>
            <w:tcW w:w="1956" w:type="dxa"/>
          </w:tcPr>
          <w:p w14:paraId="5B1A21D0" w14:textId="6E04010D" w:rsidR="009D09E1" w:rsidRDefault="009D09E1" w:rsidP="009D09E1">
            <w:r>
              <w:t>Para além do fazer</w:t>
            </w:r>
          </w:p>
        </w:tc>
        <w:tc>
          <w:tcPr>
            <w:tcW w:w="4567" w:type="dxa"/>
          </w:tcPr>
          <w:p w14:paraId="2F32E0E3" w14:textId="3C46AA9A" w:rsidR="009D09E1" w:rsidRDefault="009D09E1" w:rsidP="009D09E1">
            <w:r>
              <w:t>Orientação  às equipes (trabalho técnico-teórico</w:t>
            </w:r>
            <w:r w:rsidR="008960FC">
              <w:t>)</w:t>
            </w:r>
          </w:p>
        </w:tc>
      </w:tr>
      <w:tr w:rsidR="009D09E1" w14:paraId="60CE251D" w14:textId="77777777" w:rsidTr="00AA6BEA">
        <w:tc>
          <w:tcPr>
            <w:tcW w:w="1131" w:type="dxa"/>
          </w:tcPr>
          <w:p w14:paraId="2A8554A0" w14:textId="77777777" w:rsidR="009D09E1" w:rsidRDefault="009D09E1" w:rsidP="009D09E1">
            <w:r>
              <w:t>10ª Aula</w:t>
            </w:r>
          </w:p>
        </w:tc>
        <w:tc>
          <w:tcPr>
            <w:tcW w:w="1066" w:type="dxa"/>
          </w:tcPr>
          <w:p w14:paraId="580C59D6" w14:textId="2A34CB29" w:rsidR="009D09E1" w:rsidRPr="00F635F6" w:rsidRDefault="008960FC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11/10</w:t>
            </w:r>
          </w:p>
        </w:tc>
        <w:tc>
          <w:tcPr>
            <w:tcW w:w="1956" w:type="dxa"/>
          </w:tcPr>
          <w:p w14:paraId="6CDF4D2B" w14:textId="3F745C41" w:rsidR="009D09E1" w:rsidRDefault="008960FC" w:rsidP="009D09E1">
            <w:r>
              <w:t>Globalização</w:t>
            </w:r>
          </w:p>
        </w:tc>
        <w:tc>
          <w:tcPr>
            <w:tcW w:w="4567" w:type="dxa"/>
          </w:tcPr>
          <w:p w14:paraId="41E74851" w14:textId="7D18E775" w:rsidR="009D09E1" w:rsidRDefault="008960FC" w:rsidP="009D09E1">
            <w:r>
              <w:t>GOTTSCHAL, C. Mercado mundial.</w:t>
            </w:r>
          </w:p>
        </w:tc>
      </w:tr>
      <w:tr w:rsidR="009D09E1" w14:paraId="66FDDF25" w14:textId="77777777" w:rsidTr="00AA6BEA">
        <w:tc>
          <w:tcPr>
            <w:tcW w:w="1131" w:type="dxa"/>
          </w:tcPr>
          <w:p w14:paraId="5F72B3A2" w14:textId="77777777" w:rsidR="009D09E1" w:rsidRDefault="009D09E1" w:rsidP="009D09E1">
            <w:r>
              <w:t>11ª Aula</w:t>
            </w:r>
          </w:p>
        </w:tc>
        <w:tc>
          <w:tcPr>
            <w:tcW w:w="1066" w:type="dxa"/>
          </w:tcPr>
          <w:p w14:paraId="4E622F7C" w14:textId="1A4681A8" w:rsidR="009D09E1" w:rsidRPr="00F635F6" w:rsidRDefault="009D09E1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1</w:t>
            </w:r>
            <w:r w:rsidR="008960FC">
              <w:rPr>
                <w:lang w:val="pt-BR" w:eastAsia="en-US"/>
              </w:rPr>
              <w:t>8</w:t>
            </w:r>
            <w:r>
              <w:rPr>
                <w:lang w:val="pt-BR" w:eastAsia="en-US"/>
              </w:rPr>
              <w:t>/</w:t>
            </w:r>
            <w:r w:rsidR="008960FC">
              <w:rPr>
                <w:lang w:val="pt-BR" w:eastAsia="en-US"/>
              </w:rPr>
              <w:t>1</w:t>
            </w:r>
            <w:r>
              <w:rPr>
                <w:lang w:val="pt-BR" w:eastAsia="en-US"/>
              </w:rPr>
              <w:t>0</w:t>
            </w:r>
          </w:p>
        </w:tc>
        <w:tc>
          <w:tcPr>
            <w:tcW w:w="1956" w:type="dxa"/>
          </w:tcPr>
          <w:p w14:paraId="27C47586" w14:textId="439CB035" w:rsidR="009D09E1" w:rsidRDefault="008960FC" w:rsidP="009D09E1">
            <w:r>
              <w:t>Trabalho, tempo e tecnologia</w:t>
            </w:r>
          </w:p>
        </w:tc>
        <w:tc>
          <w:tcPr>
            <w:tcW w:w="4567" w:type="dxa"/>
          </w:tcPr>
          <w:p w14:paraId="36DD687A" w14:textId="74E0D4BD" w:rsidR="009D09E1" w:rsidRDefault="008960FC" w:rsidP="009D09E1">
            <w:r>
              <w:t xml:space="preserve">Atividade com convidado </w:t>
            </w:r>
            <w:bookmarkStart w:id="0" w:name="_GoBack"/>
            <w:bookmarkEnd w:id="0"/>
            <w:r>
              <w:t>(Texto a ser recomendado pelo especialista)</w:t>
            </w:r>
          </w:p>
        </w:tc>
      </w:tr>
      <w:tr w:rsidR="009D09E1" w14:paraId="2C896DB7" w14:textId="77777777" w:rsidTr="00AA6BEA">
        <w:tc>
          <w:tcPr>
            <w:tcW w:w="1131" w:type="dxa"/>
            <w:tcBorders>
              <w:bottom w:val="single" w:sz="4" w:space="0" w:color="auto"/>
            </w:tcBorders>
          </w:tcPr>
          <w:p w14:paraId="34666B94" w14:textId="77777777" w:rsidR="009D09E1" w:rsidRDefault="009D09E1" w:rsidP="009D09E1">
            <w:r>
              <w:t>12ª Aula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14:paraId="5839DE23" w14:textId="4C57C270" w:rsidR="009D09E1" w:rsidRDefault="009D09E1" w:rsidP="009D09E1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  <w:r w:rsidR="008960FC">
              <w:rPr>
                <w:lang w:val="en-US" w:eastAsia="en-US"/>
              </w:rPr>
              <w:t>5</w:t>
            </w:r>
            <w:r>
              <w:rPr>
                <w:lang w:val="en-US" w:eastAsia="en-US"/>
              </w:rPr>
              <w:t>/</w:t>
            </w:r>
            <w:r w:rsidR="008960FC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0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3F0BC898" w14:textId="6D20B206" w:rsidR="009D09E1" w:rsidRDefault="008960FC" w:rsidP="009D09E1">
            <w:r>
              <w:t>Trabalho, tempo e tecnologia</w:t>
            </w:r>
          </w:p>
        </w:tc>
        <w:tc>
          <w:tcPr>
            <w:tcW w:w="4567" w:type="dxa"/>
            <w:tcBorders>
              <w:bottom w:val="single" w:sz="4" w:space="0" w:color="auto"/>
            </w:tcBorders>
          </w:tcPr>
          <w:p w14:paraId="421B4DEE" w14:textId="5AE94F86" w:rsidR="009D09E1" w:rsidRDefault="008960FC" w:rsidP="009D09E1">
            <w:r>
              <w:t>Atividade com convidado (Texto a ser recomendado pelo especialista)</w:t>
            </w:r>
          </w:p>
        </w:tc>
      </w:tr>
      <w:tr w:rsidR="009D09E1" w14:paraId="74E924BF" w14:textId="77777777" w:rsidTr="00AA6BEA">
        <w:tc>
          <w:tcPr>
            <w:tcW w:w="1131" w:type="dxa"/>
          </w:tcPr>
          <w:p w14:paraId="2F42DF8C" w14:textId="77777777" w:rsidR="009D09E1" w:rsidRDefault="009D09E1" w:rsidP="009D09E1">
            <w:r>
              <w:t>13ª Aula</w:t>
            </w:r>
          </w:p>
        </w:tc>
        <w:tc>
          <w:tcPr>
            <w:tcW w:w="1066" w:type="dxa"/>
            <w:vAlign w:val="center"/>
          </w:tcPr>
          <w:p w14:paraId="3386BE13" w14:textId="07BA59F5" w:rsidR="009D09E1" w:rsidRPr="00091001" w:rsidRDefault="008960FC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01/11</w:t>
            </w:r>
          </w:p>
        </w:tc>
        <w:tc>
          <w:tcPr>
            <w:tcW w:w="1956" w:type="dxa"/>
          </w:tcPr>
          <w:p w14:paraId="5336ABEE" w14:textId="77777777" w:rsidR="009D09E1" w:rsidRDefault="009D09E1" w:rsidP="009D09E1">
            <w:r>
              <w:t>Para além do fazer</w:t>
            </w:r>
          </w:p>
        </w:tc>
        <w:tc>
          <w:tcPr>
            <w:tcW w:w="4567" w:type="dxa"/>
          </w:tcPr>
          <w:p w14:paraId="736E98CF" w14:textId="0AE8249D" w:rsidR="009D09E1" w:rsidRDefault="008960FC" w:rsidP="009D09E1">
            <w:r>
              <w:t>Fechamento do projeto pelas equipes</w:t>
            </w:r>
          </w:p>
        </w:tc>
      </w:tr>
      <w:tr w:rsidR="009D09E1" w14:paraId="4A8B33D3" w14:textId="77777777" w:rsidTr="00AA6BEA">
        <w:tc>
          <w:tcPr>
            <w:tcW w:w="1131" w:type="dxa"/>
            <w:vAlign w:val="center"/>
          </w:tcPr>
          <w:p w14:paraId="2F33B4CA" w14:textId="77777777" w:rsidR="009D09E1" w:rsidRDefault="009D09E1" w:rsidP="009D09E1">
            <w:r>
              <w:t>14ª Aula</w:t>
            </w:r>
          </w:p>
        </w:tc>
        <w:tc>
          <w:tcPr>
            <w:tcW w:w="1066" w:type="dxa"/>
            <w:vAlign w:val="center"/>
          </w:tcPr>
          <w:p w14:paraId="6DAB7788" w14:textId="5C0CD153" w:rsidR="009D09E1" w:rsidRPr="00091001" w:rsidRDefault="009D09E1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0</w:t>
            </w:r>
            <w:r w:rsidR="008960FC">
              <w:rPr>
                <w:lang w:val="pt-BR" w:eastAsia="en-US"/>
              </w:rPr>
              <w:t>8</w:t>
            </w:r>
            <w:r>
              <w:rPr>
                <w:lang w:val="pt-BR" w:eastAsia="en-US"/>
              </w:rPr>
              <w:t>/</w:t>
            </w:r>
            <w:r w:rsidR="008960FC">
              <w:rPr>
                <w:lang w:val="pt-BR" w:eastAsia="en-US"/>
              </w:rPr>
              <w:t>11</w:t>
            </w:r>
          </w:p>
        </w:tc>
        <w:tc>
          <w:tcPr>
            <w:tcW w:w="1956" w:type="dxa"/>
          </w:tcPr>
          <w:p w14:paraId="6615878D" w14:textId="77777777" w:rsidR="009D09E1" w:rsidRDefault="009D09E1" w:rsidP="009D09E1">
            <w:r>
              <w:t>Avaliação Parcial (Para além do fazer)</w:t>
            </w:r>
          </w:p>
        </w:tc>
        <w:tc>
          <w:tcPr>
            <w:tcW w:w="4567" w:type="dxa"/>
          </w:tcPr>
          <w:p w14:paraId="62FE22D5" w14:textId="77777777" w:rsidR="009D09E1" w:rsidRDefault="009D09E1" w:rsidP="009D09E1">
            <w:r>
              <w:t>Entrega e Apresentação dos projetos</w:t>
            </w:r>
          </w:p>
        </w:tc>
      </w:tr>
      <w:tr w:rsidR="009D09E1" w14:paraId="4101BAFE" w14:textId="77777777" w:rsidTr="00AA6BEA">
        <w:tc>
          <w:tcPr>
            <w:tcW w:w="1131" w:type="dxa"/>
          </w:tcPr>
          <w:p w14:paraId="594FF573" w14:textId="77777777" w:rsidR="009D09E1" w:rsidRDefault="009D09E1" w:rsidP="009D09E1">
            <w:r>
              <w:t>15ª. Aula</w:t>
            </w:r>
          </w:p>
        </w:tc>
        <w:tc>
          <w:tcPr>
            <w:tcW w:w="1066" w:type="dxa"/>
          </w:tcPr>
          <w:p w14:paraId="6B8827C6" w14:textId="499BFD93" w:rsidR="009D09E1" w:rsidRDefault="008960FC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22/11</w:t>
            </w:r>
          </w:p>
        </w:tc>
        <w:tc>
          <w:tcPr>
            <w:tcW w:w="1956" w:type="dxa"/>
          </w:tcPr>
          <w:p w14:paraId="616ABF74" w14:textId="77777777" w:rsidR="009D09E1" w:rsidRDefault="009D09E1" w:rsidP="009D09E1">
            <w:r>
              <w:t>Avaliação Parcial (Para além do fazer)</w:t>
            </w:r>
          </w:p>
        </w:tc>
        <w:tc>
          <w:tcPr>
            <w:tcW w:w="4567" w:type="dxa"/>
          </w:tcPr>
          <w:p w14:paraId="573FADF7" w14:textId="77777777" w:rsidR="009D09E1" w:rsidRDefault="009D09E1" w:rsidP="009D09E1">
            <w:r>
              <w:t>Apresentação dos projetos</w:t>
            </w:r>
          </w:p>
        </w:tc>
      </w:tr>
      <w:tr w:rsidR="009D09E1" w14:paraId="26D29DA7" w14:textId="77777777" w:rsidTr="00AA6BEA">
        <w:tc>
          <w:tcPr>
            <w:tcW w:w="1131" w:type="dxa"/>
          </w:tcPr>
          <w:p w14:paraId="7A6F6914" w14:textId="77777777" w:rsidR="009D09E1" w:rsidRDefault="009D09E1" w:rsidP="009D09E1">
            <w:r>
              <w:t>16ª Aula</w:t>
            </w:r>
          </w:p>
        </w:tc>
        <w:tc>
          <w:tcPr>
            <w:tcW w:w="1066" w:type="dxa"/>
          </w:tcPr>
          <w:p w14:paraId="1F1F170F" w14:textId="1952D246" w:rsidR="009D09E1" w:rsidRDefault="009D09E1" w:rsidP="009D09E1">
            <w:pPr>
              <w:rPr>
                <w:lang w:val="pt-BR" w:eastAsia="en-US"/>
              </w:rPr>
            </w:pPr>
            <w:r>
              <w:rPr>
                <w:lang w:val="pt-BR" w:eastAsia="en-US"/>
              </w:rPr>
              <w:t>2</w:t>
            </w:r>
            <w:r w:rsidR="008960FC">
              <w:rPr>
                <w:lang w:val="pt-BR" w:eastAsia="en-US"/>
              </w:rPr>
              <w:t>9</w:t>
            </w:r>
            <w:r>
              <w:rPr>
                <w:lang w:val="pt-BR" w:eastAsia="en-US"/>
              </w:rPr>
              <w:t>/</w:t>
            </w:r>
            <w:r w:rsidR="008960FC">
              <w:rPr>
                <w:lang w:val="pt-BR" w:eastAsia="en-US"/>
              </w:rPr>
              <w:t>11</w:t>
            </w:r>
          </w:p>
        </w:tc>
        <w:tc>
          <w:tcPr>
            <w:tcW w:w="1956" w:type="dxa"/>
          </w:tcPr>
          <w:p w14:paraId="06C4586B" w14:textId="77777777" w:rsidR="009D09E1" w:rsidRDefault="009D09E1" w:rsidP="009D09E1"/>
        </w:tc>
        <w:tc>
          <w:tcPr>
            <w:tcW w:w="4567" w:type="dxa"/>
          </w:tcPr>
          <w:p w14:paraId="3580BCAA" w14:textId="77777777" w:rsidR="009D09E1" w:rsidRDefault="009D09E1" w:rsidP="009D09E1">
            <w:r>
              <w:t>Encerramento da disciplina</w:t>
            </w:r>
          </w:p>
        </w:tc>
      </w:tr>
    </w:tbl>
    <w:p w14:paraId="78F6C59D" w14:textId="77777777" w:rsidR="005D45CB" w:rsidRDefault="005D45CB" w:rsidP="003551AD"/>
    <w:p w14:paraId="2E080FD9" w14:textId="77777777" w:rsidR="005D45CB" w:rsidRDefault="005D45CB" w:rsidP="003551AD"/>
    <w:sectPr w:rsidR="005D45CB" w:rsidSect="00DB3D60">
      <w:headerReference w:type="even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14BEB" w14:textId="77777777" w:rsidR="00DC58AE" w:rsidRDefault="00DC58AE" w:rsidP="003551AD">
      <w:r>
        <w:separator/>
      </w:r>
    </w:p>
    <w:p w14:paraId="059A6319" w14:textId="77777777" w:rsidR="00DC58AE" w:rsidRDefault="00DC58AE" w:rsidP="003551AD"/>
    <w:p w14:paraId="0ED858C7" w14:textId="77777777" w:rsidR="00DC58AE" w:rsidRDefault="00DC58AE" w:rsidP="003551AD"/>
    <w:p w14:paraId="1CD28198" w14:textId="77777777" w:rsidR="00DC58AE" w:rsidRDefault="00DC58AE" w:rsidP="003551AD"/>
    <w:p w14:paraId="52C259A4" w14:textId="77777777" w:rsidR="00DC58AE" w:rsidRDefault="00DC58AE" w:rsidP="003551AD"/>
    <w:p w14:paraId="04F5D5FA" w14:textId="77777777" w:rsidR="00DC58AE" w:rsidRDefault="00DC58AE" w:rsidP="003551AD"/>
    <w:p w14:paraId="661E92C9" w14:textId="77777777" w:rsidR="00DC58AE" w:rsidRDefault="00DC58AE" w:rsidP="003551AD"/>
    <w:p w14:paraId="3DF22759" w14:textId="77777777" w:rsidR="00DC58AE" w:rsidRDefault="00DC58AE" w:rsidP="003551AD"/>
    <w:p w14:paraId="0DDC649E" w14:textId="77777777" w:rsidR="00DC58AE" w:rsidRDefault="00DC58AE" w:rsidP="003551AD"/>
    <w:p w14:paraId="5B0CA85C" w14:textId="77777777" w:rsidR="00DC58AE" w:rsidRDefault="00DC58AE" w:rsidP="003551AD"/>
    <w:p w14:paraId="0FA3BCA6" w14:textId="77777777" w:rsidR="00DC58AE" w:rsidRDefault="00DC58AE" w:rsidP="003551AD"/>
    <w:p w14:paraId="1788DD03" w14:textId="77777777" w:rsidR="00DC58AE" w:rsidRDefault="00DC58AE" w:rsidP="003551AD"/>
    <w:p w14:paraId="7893721C" w14:textId="77777777" w:rsidR="00DC58AE" w:rsidRDefault="00DC58AE" w:rsidP="003551AD"/>
    <w:p w14:paraId="4B8D9AF3" w14:textId="77777777" w:rsidR="00DC58AE" w:rsidRDefault="00DC58AE" w:rsidP="003551AD"/>
    <w:p w14:paraId="127E4302" w14:textId="77777777" w:rsidR="00DC58AE" w:rsidRDefault="00DC58AE" w:rsidP="003551AD"/>
    <w:p w14:paraId="10DD5854" w14:textId="77777777" w:rsidR="00DC58AE" w:rsidRDefault="00DC58AE" w:rsidP="003551AD"/>
    <w:p w14:paraId="169255A0" w14:textId="77777777" w:rsidR="00DC58AE" w:rsidRDefault="00DC58AE" w:rsidP="003551AD"/>
    <w:p w14:paraId="06EB9D11" w14:textId="77777777" w:rsidR="00DC58AE" w:rsidRDefault="00DC58AE" w:rsidP="003551AD"/>
    <w:p w14:paraId="17F542A9" w14:textId="77777777" w:rsidR="00DC58AE" w:rsidRDefault="00DC58AE" w:rsidP="003551AD"/>
    <w:p w14:paraId="370B0AB0" w14:textId="77777777" w:rsidR="00DC58AE" w:rsidRDefault="00DC58AE" w:rsidP="003551AD"/>
    <w:p w14:paraId="3DA5CBBE" w14:textId="77777777" w:rsidR="00DC58AE" w:rsidRDefault="00DC58AE" w:rsidP="003551AD"/>
    <w:p w14:paraId="1C860EA5" w14:textId="77777777" w:rsidR="00DC58AE" w:rsidRDefault="00DC58AE" w:rsidP="003551AD"/>
    <w:p w14:paraId="5DEC8284" w14:textId="77777777" w:rsidR="00DC58AE" w:rsidRDefault="00DC58AE" w:rsidP="003551AD"/>
    <w:p w14:paraId="5557F318" w14:textId="77777777" w:rsidR="00DC58AE" w:rsidRDefault="00DC58AE" w:rsidP="003551AD"/>
    <w:p w14:paraId="2A15C433" w14:textId="77777777" w:rsidR="00DC58AE" w:rsidRDefault="00DC58AE" w:rsidP="003551AD"/>
  </w:endnote>
  <w:endnote w:type="continuationSeparator" w:id="0">
    <w:p w14:paraId="52A18DA0" w14:textId="77777777" w:rsidR="00DC58AE" w:rsidRDefault="00DC58AE" w:rsidP="003551AD">
      <w:r>
        <w:continuationSeparator/>
      </w:r>
    </w:p>
    <w:p w14:paraId="1AC31030" w14:textId="77777777" w:rsidR="00DC58AE" w:rsidRDefault="00DC58AE" w:rsidP="003551AD"/>
    <w:p w14:paraId="4850CBD7" w14:textId="77777777" w:rsidR="00DC58AE" w:rsidRDefault="00DC58AE" w:rsidP="003551AD"/>
    <w:p w14:paraId="5EA8DF1B" w14:textId="77777777" w:rsidR="00DC58AE" w:rsidRDefault="00DC58AE" w:rsidP="003551AD"/>
    <w:p w14:paraId="0F83ED26" w14:textId="77777777" w:rsidR="00DC58AE" w:rsidRDefault="00DC58AE" w:rsidP="003551AD"/>
    <w:p w14:paraId="532D7237" w14:textId="77777777" w:rsidR="00DC58AE" w:rsidRDefault="00DC58AE" w:rsidP="003551AD"/>
    <w:p w14:paraId="118396A7" w14:textId="77777777" w:rsidR="00DC58AE" w:rsidRDefault="00DC58AE" w:rsidP="003551AD"/>
    <w:p w14:paraId="00374303" w14:textId="77777777" w:rsidR="00DC58AE" w:rsidRDefault="00DC58AE" w:rsidP="003551AD"/>
    <w:p w14:paraId="6312825C" w14:textId="77777777" w:rsidR="00DC58AE" w:rsidRDefault="00DC58AE" w:rsidP="003551AD"/>
    <w:p w14:paraId="581FED12" w14:textId="77777777" w:rsidR="00DC58AE" w:rsidRDefault="00DC58AE" w:rsidP="003551AD"/>
    <w:p w14:paraId="5BD6B81C" w14:textId="77777777" w:rsidR="00DC58AE" w:rsidRDefault="00DC58AE" w:rsidP="003551AD"/>
    <w:p w14:paraId="5761EB94" w14:textId="77777777" w:rsidR="00DC58AE" w:rsidRDefault="00DC58AE" w:rsidP="003551AD"/>
    <w:p w14:paraId="62976BB3" w14:textId="77777777" w:rsidR="00DC58AE" w:rsidRDefault="00DC58AE" w:rsidP="003551AD"/>
    <w:p w14:paraId="660B912F" w14:textId="77777777" w:rsidR="00DC58AE" w:rsidRDefault="00DC58AE" w:rsidP="003551AD"/>
    <w:p w14:paraId="64CDAC23" w14:textId="77777777" w:rsidR="00DC58AE" w:rsidRDefault="00DC58AE" w:rsidP="003551AD"/>
    <w:p w14:paraId="4151A26A" w14:textId="77777777" w:rsidR="00DC58AE" w:rsidRDefault="00DC58AE" w:rsidP="003551AD"/>
    <w:p w14:paraId="73D0A554" w14:textId="77777777" w:rsidR="00DC58AE" w:rsidRDefault="00DC58AE" w:rsidP="003551AD"/>
    <w:p w14:paraId="26638C24" w14:textId="77777777" w:rsidR="00DC58AE" w:rsidRDefault="00DC58AE" w:rsidP="003551AD"/>
    <w:p w14:paraId="54040809" w14:textId="77777777" w:rsidR="00DC58AE" w:rsidRDefault="00DC58AE" w:rsidP="003551AD"/>
    <w:p w14:paraId="39B51BA2" w14:textId="77777777" w:rsidR="00DC58AE" w:rsidRDefault="00DC58AE" w:rsidP="003551AD"/>
    <w:p w14:paraId="73F1F1F0" w14:textId="77777777" w:rsidR="00DC58AE" w:rsidRDefault="00DC58AE" w:rsidP="003551AD"/>
    <w:p w14:paraId="23DB6718" w14:textId="77777777" w:rsidR="00DC58AE" w:rsidRDefault="00DC58AE" w:rsidP="003551AD"/>
    <w:p w14:paraId="330ED491" w14:textId="77777777" w:rsidR="00DC58AE" w:rsidRDefault="00DC58AE" w:rsidP="003551AD"/>
    <w:p w14:paraId="5AFD9824" w14:textId="77777777" w:rsidR="00DC58AE" w:rsidRDefault="00DC58AE" w:rsidP="003551AD"/>
    <w:p w14:paraId="4DC27245" w14:textId="77777777" w:rsidR="00DC58AE" w:rsidRDefault="00DC58AE" w:rsidP="003551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8F07A" w14:textId="77777777" w:rsidR="00DC58AE" w:rsidRDefault="00DC58AE" w:rsidP="003551AD">
      <w:r>
        <w:separator/>
      </w:r>
    </w:p>
    <w:p w14:paraId="033E4D5E" w14:textId="77777777" w:rsidR="00DC58AE" w:rsidRDefault="00DC58AE" w:rsidP="003551AD"/>
    <w:p w14:paraId="082AC8D9" w14:textId="77777777" w:rsidR="00DC58AE" w:rsidRDefault="00DC58AE" w:rsidP="003551AD"/>
    <w:p w14:paraId="6C67DB10" w14:textId="77777777" w:rsidR="00DC58AE" w:rsidRDefault="00DC58AE" w:rsidP="003551AD"/>
    <w:p w14:paraId="674BE86A" w14:textId="77777777" w:rsidR="00DC58AE" w:rsidRDefault="00DC58AE" w:rsidP="003551AD"/>
    <w:p w14:paraId="662025EA" w14:textId="77777777" w:rsidR="00DC58AE" w:rsidRDefault="00DC58AE" w:rsidP="003551AD"/>
    <w:p w14:paraId="7A5B6210" w14:textId="77777777" w:rsidR="00DC58AE" w:rsidRDefault="00DC58AE" w:rsidP="003551AD"/>
    <w:p w14:paraId="1ECDFAC6" w14:textId="77777777" w:rsidR="00DC58AE" w:rsidRDefault="00DC58AE" w:rsidP="003551AD"/>
    <w:p w14:paraId="5F1A3440" w14:textId="77777777" w:rsidR="00DC58AE" w:rsidRDefault="00DC58AE" w:rsidP="003551AD"/>
    <w:p w14:paraId="0B536F8B" w14:textId="77777777" w:rsidR="00DC58AE" w:rsidRDefault="00DC58AE" w:rsidP="003551AD"/>
    <w:p w14:paraId="1AEAD761" w14:textId="77777777" w:rsidR="00DC58AE" w:rsidRDefault="00DC58AE" w:rsidP="003551AD"/>
    <w:p w14:paraId="3E555A56" w14:textId="77777777" w:rsidR="00DC58AE" w:rsidRDefault="00DC58AE" w:rsidP="003551AD"/>
    <w:p w14:paraId="6B7774A0" w14:textId="77777777" w:rsidR="00DC58AE" w:rsidRDefault="00DC58AE" w:rsidP="003551AD"/>
    <w:p w14:paraId="60C200BB" w14:textId="77777777" w:rsidR="00DC58AE" w:rsidRDefault="00DC58AE" w:rsidP="003551AD"/>
    <w:p w14:paraId="0DA2E146" w14:textId="77777777" w:rsidR="00DC58AE" w:rsidRDefault="00DC58AE" w:rsidP="003551AD"/>
    <w:p w14:paraId="3CA8FE04" w14:textId="77777777" w:rsidR="00DC58AE" w:rsidRDefault="00DC58AE" w:rsidP="003551AD"/>
    <w:p w14:paraId="3A25B326" w14:textId="77777777" w:rsidR="00DC58AE" w:rsidRDefault="00DC58AE" w:rsidP="003551AD"/>
    <w:p w14:paraId="53568E86" w14:textId="77777777" w:rsidR="00DC58AE" w:rsidRDefault="00DC58AE" w:rsidP="003551AD"/>
    <w:p w14:paraId="3AA67CBA" w14:textId="77777777" w:rsidR="00DC58AE" w:rsidRDefault="00DC58AE" w:rsidP="003551AD"/>
    <w:p w14:paraId="200BC171" w14:textId="77777777" w:rsidR="00DC58AE" w:rsidRDefault="00DC58AE" w:rsidP="003551AD"/>
    <w:p w14:paraId="7E08C5AB" w14:textId="77777777" w:rsidR="00DC58AE" w:rsidRDefault="00DC58AE" w:rsidP="003551AD"/>
    <w:p w14:paraId="3194251C" w14:textId="77777777" w:rsidR="00DC58AE" w:rsidRDefault="00DC58AE" w:rsidP="003551AD"/>
    <w:p w14:paraId="1B6083E8" w14:textId="77777777" w:rsidR="00DC58AE" w:rsidRDefault="00DC58AE" w:rsidP="003551AD"/>
    <w:p w14:paraId="60B121DD" w14:textId="77777777" w:rsidR="00DC58AE" w:rsidRDefault="00DC58AE" w:rsidP="003551AD"/>
    <w:p w14:paraId="066CF92D" w14:textId="77777777" w:rsidR="00DC58AE" w:rsidRDefault="00DC58AE" w:rsidP="003551AD"/>
  </w:footnote>
  <w:footnote w:type="continuationSeparator" w:id="0">
    <w:p w14:paraId="1813F919" w14:textId="77777777" w:rsidR="00DC58AE" w:rsidRDefault="00DC58AE" w:rsidP="003551AD">
      <w:r>
        <w:continuationSeparator/>
      </w:r>
    </w:p>
    <w:p w14:paraId="5147F02C" w14:textId="77777777" w:rsidR="00DC58AE" w:rsidRDefault="00DC58AE" w:rsidP="003551AD"/>
    <w:p w14:paraId="4FD5BBBF" w14:textId="77777777" w:rsidR="00DC58AE" w:rsidRDefault="00DC58AE" w:rsidP="003551AD"/>
    <w:p w14:paraId="55908094" w14:textId="77777777" w:rsidR="00DC58AE" w:rsidRDefault="00DC58AE" w:rsidP="003551AD"/>
    <w:p w14:paraId="23A180B7" w14:textId="77777777" w:rsidR="00DC58AE" w:rsidRDefault="00DC58AE" w:rsidP="003551AD"/>
    <w:p w14:paraId="05D3A2E2" w14:textId="77777777" w:rsidR="00DC58AE" w:rsidRDefault="00DC58AE" w:rsidP="003551AD"/>
    <w:p w14:paraId="231C66A2" w14:textId="77777777" w:rsidR="00DC58AE" w:rsidRDefault="00DC58AE" w:rsidP="003551AD"/>
    <w:p w14:paraId="139A26FA" w14:textId="77777777" w:rsidR="00DC58AE" w:rsidRDefault="00DC58AE" w:rsidP="003551AD"/>
    <w:p w14:paraId="1BD5FB4C" w14:textId="77777777" w:rsidR="00DC58AE" w:rsidRDefault="00DC58AE" w:rsidP="003551AD"/>
    <w:p w14:paraId="7B16481B" w14:textId="77777777" w:rsidR="00DC58AE" w:rsidRDefault="00DC58AE" w:rsidP="003551AD"/>
    <w:p w14:paraId="20D9282D" w14:textId="77777777" w:rsidR="00DC58AE" w:rsidRDefault="00DC58AE" w:rsidP="003551AD"/>
    <w:p w14:paraId="45E6FD45" w14:textId="77777777" w:rsidR="00DC58AE" w:rsidRDefault="00DC58AE" w:rsidP="003551AD"/>
    <w:p w14:paraId="498F1F60" w14:textId="77777777" w:rsidR="00DC58AE" w:rsidRDefault="00DC58AE" w:rsidP="003551AD"/>
    <w:p w14:paraId="12B38184" w14:textId="77777777" w:rsidR="00DC58AE" w:rsidRDefault="00DC58AE" w:rsidP="003551AD"/>
    <w:p w14:paraId="0B7C5E0D" w14:textId="77777777" w:rsidR="00DC58AE" w:rsidRDefault="00DC58AE" w:rsidP="003551AD"/>
    <w:p w14:paraId="3D30DBEF" w14:textId="77777777" w:rsidR="00DC58AE" w:rsidRDefault="00DC58AE" w:rsidP="003551AD"/>
    <w:p w14:paraId="1672370B" w14:textId="77777777" w:rsidR="00DC58AE" w:rsidRDefault="00DC58AE" w:rsidP="003551AD"/>
    <w:p w14:paraId="36B664F5" w14:textId="77777777" w:rsidR="00DC58AE" w:rsidRDefault="00DC58AE" w:rsidP="003551AD"/>
    <w:p w14:paraId="0E4BDB2E" w14:textId="77777777" w:rsidR="00DC58AE" w:rsidRDefault="00DC58AE" w:rsidP="003551AD"/>
    <w:p w14:paraId="0F2434D4" w14:textId="77777777" w:rsidR="00DC58AE" w:rsidRDefault="00DC58AE" w:rsidP="003551AD"/>
    <w:p w14:paraId="7B0B5692" w14:textId="77777777" w:rsidR="00DC58AE" w:rsidRDefault="00DC58AE" w:rsidP="003551AD"/>
    <w:p w14:paraId="7D0509A9" w14:textId="77777777" w:rsidR="00DC58AE" w:rsidRDefault="00DC58AE" w:rsidP="003551AD"/>
    <w:p w14:paraId="45508484" w14:textId="77777777" w:rsidR="00DC58AE" w:rsidRDefault="00DC58AE" w:rsidP="003551AD"/>
    <w:p w14:paraId="3CF899FD" w14:textId="77777777" w:rsidR="00DC58AE" w:rsidRDefault="00DC58AE" w:rsidP="003551AD"/>
    <w:p w14:paraId="2838572D" w14:textId="77777777" w:rsidR="00DC58AE" w:rsidRDefault="00DC58AE" w:rsidP="003551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1C3C5" w14:textId="77777777" w:rsidR="00DB3D60" w:rsidRDefault="00DB3D60" w:rsidP="003551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5506"/>
    <w:multiLevelType w:val="hybridMultilevel"/>
    <w:tmpl w:val="267CC5CC"/>
    <w:lvl w:ilvl="0" w:tplc="1640F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B12"/>
    <w:multiLevelType w:val="hybridMultilevel"/>
    <w:tmpl w:val="D6D8BFA8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383075"/>
    <w:multiLevelType w:val="hybridMultilevel"/>
    <w:tmpl w:val="C7C098A4"/>
    <w:lvl w:ilvl="0" w:tplc="BFA0E8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F24DC"/>
    <w:multiLevelType w:val="hybridMultilevel"/>
    <w:tmpl w:val="4E7E8A6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2D6A"/>
    <w:multiLevelType w:val="hybridMultilevel"/>
    <w:tmpl w:val="E778674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929093A"/>
    <w:multiLevelType w:val="multilevel"/>
    <w:tmpl w:val="69E0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13F51"/>
    <w:multiLevelType w:val="hybridMultilevel"/>
    <w:tmpl w:val="69E054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3665"/>
    <w:multiLevelType w:val="hybridMultilevel"/>
    <w:tmpl w:val="DC30DB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484088"/>
    <w:multiLevelType w:val="multilevel"/>
    <w:tmpl w:val="6B144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8F6"/>
    <w:rsid w:val="00012BFF"/>
    <w:rsid w:val="00080FBE"/>
    <w:rsid w:val="0008558D"/>
    <w:rsid w:val="00091001"/>
    <w:rsid w:val="000962A8"/>
    <w:rsid w:val="000A103A"/>
    <w:rsid w:val="000A3F05"/>
    <w:rsid w:val="000C1A4D"/>
    <w:rsid w:val="000C2C70"/>
    <w:rsid w:val="000C4A97"/>
    <w:rsid w:val="000D21D2"/>
    <w:rsid w:val="000E55C2"/>
    <w:rsid w:val="00152692"/>
    <w:rsid w:val="001D1115"/>
    <w:rsid w:val="001E7F73"/>
    <w:rsid w:val="001F263B"/>
    <w:rsid w:val="002040D6"/>
    <w:rsid w:val="002048F6"/>
    <w:rsid w:val="00216515"/>
    <w:rsid w:val="002549BB"/>
    <w:rsid w:val="002728EA"/>
    <w:rsid w:val="00287AAA"/>
    <w:rsid w:val="00293934"/>
    <w:rsid w:val="003551AD"/>
    <w:rsid w:val="00475D48"/>
    <w:rsid w:val="00505C82"/>
    <w:rsid w:val="00536D8B"/>
    <w:rsid w:val="00541796"/>
    <w:rsid w:val="0057736C"/>
    <w:rsid w:val="005A37DE"/>
    <w:rsid w:val="005C39F4"/>
    <w:rsid w:val="005D45CB"/>
    <w:rsid w:val="005E12AF"/>
    <w:rsid w:val="005E2772"/>
    <w:rsid w:val="005F1B12"/>
    <w:rsid w:val="006023CB"/>
    <w:rsid w:val="0062227F"/>
    <w:rsid w:val="00634373"/>
    <w:rsid w:val="006775D8"/>
    <w:rsid w:val="00711AB7"/>
    <w:rsid w:val="007405B0"/>
    <w:rsid w:val="007A63F5"/>
    <w:rsid w:val="007B47DF"/>
    <w:rsid w:val="00825E2E"/>
    <w:rsid w:val="008960FC"/>
    <w:rsid w:val="008A4E0C"/>
    <w:rsid w:val="008A7B0A"/>
    <w:rsid w:val="008B2E7F"/>
    <w:rsid w:val="008B3BD2"/>
    <w:rsid w:val="008D3ADE"/>
    <w:rsid w:val="008F1D73"/>
    <w:rsid w:val="008F534D"/>
    <w:rsid w:val="008F6072"/>
    <w:rsid w:val="00901B09"/>
    <w:rsid w:val="00922A50"/>
    <w:rsid w:val="00933F7E"/>
    <w:rsid w:val="00946D50"/>
    <w:rsid w:val="009540B0"/>
    <w:rsid w:val="00960B62"/>
    <w:rsid w:val="00971094"/>
    <w:rsid w:val="00973173"/>
    <w:rsid w:val="009A6A74"/>
    <w:rsid w:val="009D08B7"/>
    <w:rsid w:val="009D09E1"/>
    <w:rsid w:val="00A6401F"/>
    <w:rsid w:val="00A80BEF"/>
    <w:rsid w:val="00A824F0"/>
    <w:rsid w:val="00AA6BEA"/>
    <w:rsid w:val="00AB74D4"/>
    <w:rsid w:val="00AD5FB4"/>
    <w:rsid w:val="00AE6BDB"/>
    <w:rsid w:val="00B5344D"/>
    <w:rsid w:val="00B62C71"/>
    <w:rsid w:val="00B762E9"/>
    <w:rsid w:val="00BA557F"/>
    <w:rsid w:val="00BC6208"/>
    <w:rsid w:val="00C06533"/>
    <w:rsid w:val="00C15D01"/>
    <w:rsid w:val="00C44F24"/>
    <w:rsid w:val="00C5458C"/>
    <w:rsid w:val="00C935DD"/>
    <w:rsid w:val="00CB7B01"/>
    <w:rsid w:val="00CC4E69"/>
    <w:rsid w:val="00CC7C8D"/>
    <w:rsid w:val="00D01E97"/>
    <w:rsid w:val="00D02C9C"/>
    <w:rsid w:val="00D2437D"/>
    <w:rsid w:val="00D70DB5"/>
    <w:rsid w:val="00D71AE0"/>
    <w:rsid w:val="00D83AAE"/>
    <w:rsid w:val="00D91544"/>
    <w:rsid w:val="00DB3D60"/>
    <w:rsid w:val="00DC58AE"/>
    <w:rsid w:val="00E04C67"/>
    <w:rsid w:val="00E56FBD"/>
    <w:rsid w:val="00E73331"/>
    <w:rsid w:val="00E82D11"/>
    <w:rsid w:val="00E95BA3"/>
    <w:rsid w:val="00EB08BF"/>
    <w:rsid w:val="00EB1C21"/>
    <w:rsid w:val="00ED7766"/>
    <w:rsid w:val="00EF1DC6"/>
    <w:rsid w:val="00EF678A"/>
    <w:rsid w:val="00F333F6"/>
    <w:rsid w:val="00F434B6"/>
    <w:rsid w:val="00F61005"/>
    <w:rsid w:val="00F635F6"/>
    <w:rsid w:val="00F808A0"/>
    <w:rsid w:val="00FB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A35162"/>
  <w15:docId w15:val="{B277DD75-17D6-4D9C-9DDB-105E4370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3551AD"/>
    <w:pPr>
      <w:jc w:val="both"/>
    </w:pPr>
    <w:rPr>
      <w:rFonts w:ascii="Arial Narrow" w:hAnsi="Arial Narrow" w:cs="Arial"/>
      <w:sz w:val="24"/>
      <w:lang w:val="pt-PT" w:eastAsia="pt-BR"/>
    </w:rPr>
  </w:style>
  <w:style w:type="paragraph" w:styleId="Ttulo1">
    <w:name w:val="heading 1"/>
    <w:basedOn w:val="Normal"/>
    <w:next w:val="Normal"/>
    <w:qFormat/>
    <w:rsid w:val="00DB3D60"/>
    <w:pPr>
      <w:keepNext/>
      <w:jc w:val="left"/>
      <w:outlineLvl w:val="0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semiHidden/>
    <w:rsid w:val="00DB3D60"/>
    <w:pPr>
      <w:jc w:val="left"/>
    </w:pPr>
    <w:rPr>
      <w:rFonts w:ascii="Times New Roman" w:hAnsi="Times New Roman" w:cs="Times New Roman"/>
    </w:rPr>
  </w:style>
  <w:style w:type="paragraph" w:customStyle="1" w:styleId="Padro">
    <w:name w:val="Padrão"/>
    <w:rsid w:val="00DB3D60"/>
    <w:rPr>
      <w:snapToGrid w:val="0"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7C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7C8D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C06533"/>
    <w:pPr>
      <w:ind w:left="720"/>
      <w:contextualSpacing/>
    </w:pPr>
  </w:style>
  <w:style w:type="table" w:styleId="Tabelacomgrade">
    <w:name w:val="Table Grid"/>
    <w:basedOn w:val="Tabelanormal"/>
    <w:uiPriority w:val="59"/>
    <w:rsid w:val="005D4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dr&#233;a%20Silvia\Meus%20documentos\UFC\Administrativo\Modelos\Plano_Au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Plano_Aula</Template>
  <TotalTime>42</TotalTime>
  <Pages>2</Pages>
  <Words>612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DISCIPLINA</vt:lpstr>
      <vt:lpstr>DISCIPLINA</vt:lpstr>
    </vt:vector>
  </TitlesOfParts>
  <Company>Residência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</dc:title>
  <dc:creator>Andréa Silvia</dc:creator>
  <cp:lastModifiedBy>Rita Gomes</cp:lastModifiedBy>
  <cp:revision>3</cp:revision>
  <cp:lastPrinted>2012-02-28T01:15:00Z</cp:lastPrinted>
  <dcterms:created xsi:type="dcterms:W3CDTF">2019-08-01T13:41:00Z</dcterms:created>
  <dcterms:modified xsi:type="dcterms:W3CDTF">2019-08-02T19:10:00Z</dcterms:modified>
</cp:coreProperties>
</file>